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BD4B" w14:textId="4182E732" w:rsidR="001D649F" w:rsidRDefault="00B05E70" w:rsidP="00B05E70">
      <w:pPr>
        <w:pStyle w:val="Name"/>
        <w:spacing w:line="240" w:lineRule="auto"/>
      </w:pPr>
      <w:r>
        <w:t xml:space="preserve"> </w:t>
      </w:r>
      <w:r w:rsidR="00133D45">
        <w:t>Damell BEll</w:t>
      </w:r>
    </w:p>
    <w:p w14:paraId="6C705B90" w14:textId="201CC939" w:rsidR="0025306C" w:rsidRPr="00F94613" w:rsidRDefault="00D2402F" w:rsidP="00A3324E">
      <w:pPr>
        <w:pStyle w:val="ContactInfo"/>
        <w:spacing w:line="240" w:lineRule="auto"/>
        <w:jc w:val="right"/>
        <w:rPr>
          <w:color w:val="auto"/>
        </w:rPr>
      </w:pPr>
      <w:r>
        <w:t xml:space="preserve">       </w:t>
      </w:r>
      <w:r w:rsidR="0025306C" w:rsidRPr="00F94613">
        <w:rPr>
          <w:color w:val="auto"/>
        </w:rPr>
        <w:t>Number-</w:t>
      </w:r>
      <w:r w:rsidR="00850906" w:rsidRPr="00F94613">
        <w:rPr>
          <w:color w:val="auto"/>
        </w:rPr>
        <w:t xml:space="preserve"> </w:t>
      </w:r>
      <w:r w:rsidR="0025306C" w:rsidRPr="00F94613">
        <w:rPr>
          <w:color w:val="auto"/>
        </w:rPr>
        <w:t xml:space="preserve">251-406-2292 | </w:t>
      </w:r>
      <w:hyperlink r:id="rId8" w:history="1">
        <w:r w:rsidR="0025306C" w:rsidRPr="00F94613">
          <w:rPr>
            <w:rStyle w:val="Hyperlink"/>
            <w:color w:val="auto"/>
          </w:rPr>
          <w:t>Email-Damellbell01@gmail.com</w:t>
        </w:r>
      </w:hyperlink>
    </w:p>
    <w:p w14:paraId="0FF08ECE" w14:textId="7EB5D0EB" w:rsidR="00A3324E" w:rsidRPr="00F94613" w:rsidRDefault="0025306C" w:rsidP="00850906">
      <w:pPr>
        <w:pStyle w:val="ContactInfo"/>
        <w:spacing w:line="240" w:lineRule="auto"/>
        <w:jc w:val="center"/>
        <w:rPr>
          <w:color w:val="auto"/>
        </w:rPr>
      </w:pPr>
      <w:r w:rsidRPr="00F94613">
        <w:rPr>
          <w:color w:val="auto"/>
        </w:rPr>
        <w:t xml:space="preserve">GitHub- </w:t>
      </w:r>
      <w:hyperlink r:id="rId9" w:history="1">
        <w:r w:rsidR="00133D45" w:rsidRPr="00F94613">
          <w:rPr>
            <w:rStyle w:val="Hyperlink"/>
            <w:color w:val="auto"/>
          </w:rPr>
          <w:t>https://github.com/damell01</w:t>
        </w:r>
      </w:hyperlink>
      <w:r w:rsidR="00133D45" w:rsidRPr="00F94613">
        <w:rPr>
          <w:color w:val="auto"/>
        </w:rPr>
        <w:t xml:space="preserve"> |</w:t>
      </w:r>
    </w:p>
    <w:p w14:paraId="7022DCA3" w14:textId="1185B27F" w:rsidR="00A3324E" w:rsidRDefault="00A3324E" w:rsidP="00850906">
      <w:pPr>
        <w:rPr>
          <w:color w:val="auto"/>
        </w:rPr>
      </w:pPr>
      <w:r w:rsidRPr="00850906">
        <w:rPr>
          <w:color w:val="auto"/>
        </w:rPr>
        <w:tab/>
      </w:r>
      <w:r w:rsidRPr="00850906">
        <w:rPr>
          <w:color w:val="FF0000"/>
        </w:rPr>
        <w:t>Skills</w:t>
      </w:r>
      <w:r w:rsidRPr="00850906">
        <w:rPr>
          <w:color w:val="auto"/>
        </w:rPr>
        <w:t xml:space="preserve">- HTML, CSS, JavaScript, Node.JS, Express, Rest </w:t>
      </w:r>
      <w:r w:rsidR="00850906" w:rsidRPr="00850906">
        <w:rPr>
          <w:color w:val="auto"/>
        </w:rPr>
        <w:t>API’s, Teamwork</w:t>
      </w:r>
      <w:r w:rsidR="00850906">
        <w:rPr>
          <w:color w:val="auto"/>
        </w:rPr>
        <w:t>,</w:t>
      </w:r>
      <w:r w:rsidRPr="00850906">
        <w:rPr>
          <w:color w:val="auto"/>
        </w:rPr>
        <w:t xml:space="preserve"> Verbal </w:t>
      </w:r>
      <w:r w:rsidR="00850906" w:rsidRPr="00850906">
        <w:rPr>
          <w:color w:val="auto"/>
        </w:rPr>
        <w:t>Communication, Web</w:t>
      </w:r>
      <w:r w:rsidRPr="00850906">
        <w:rPr>
          <w:color w:val="auto"/>
        </w:rPr>
        <w:t xml:space="preserve"> User Interface </w:t>
      </w:r>
      <w:r w:rsidR="00850906" w:rsidRPr="00850906">
        <w:rPr>
          <w:color w:val="auto"/>
        </w:rPr>
        <w:t>Design, Web</w:t>
      </w:r>
      <w:r w:rsidRPr="00850906">
        <w:rPr>
          <w:color w:val="auto"/>
        </w:rPr>
        <w:t xml:space="preserve"> Programming Skill</w:t>
      </w:r>
      <w:r w:rsidR="00850906" w:rsidRPr="00850906">
        <w:rPr>
          <w:color w:val="auto"/>
        </w:rPr>
        <w:t xml:space="preserve">, </w:t>
      </w:r>
      <w:r w:rsidRPr="00850906">
        <w:rPr>
          <w:color w:val="auto"/>
        </w:rPr>
        <w:t>E-Commerce</w:t>
      </w:r>
    </w:p>
    <w:p w14:paraId="1474C0C6" w14:textId="2B5D7977" w:rsidR="001D649F" w:rsidRDefault="00B97DDB" w:rsidP="00435F77">
      <w:pPr>
        <w:rPr>
          <w:color w:val="auto"/>
        </w:rPr>
      </w:pPr>
      <w:r>
        <w:rPr>
          <w:color w:val="auto"/>
        </w:rPr>
        <w:t>References</w:t>
      </w:r>
      <w:r w:rsidR="0035615D">
        <w:rPr>
          <w:color w:val="auto"/>
        </w:rPr>
        <w:t xml:space="preserve">: </w:t>
      </w:r>
      <w:r w:rsidR="005A3E3C">
        <w:rPr>
          <w:color w:val="auto"/>
        </w:rPr>
        <w:t xml:space="preserve">  </w:t>
      </w:r>
      <w:r w:rsidR="0035615D">
        <w:rPr>
          <w:color w:val="auto"/>
        </w:rPr>
        <w:t xml:space="preserve">Mike </w:t>
      </w:r>
      <w:proofErr w:type="spellStart"/>
      <w:r w:rsidR="0035615D">
        <w:rPr>
          <w:color w:val="auto"/>
        </w:rPr>
        <w:t>Flechas</w:t>
      </w:r>
      <w:proofErr w:type="spellEnd"/>
      <w:r w:rsidR="0035615D">
        <w:rPr>
          <w:color w:val="auto"/>
        </w:rPr>
        <w:t>- 251-955-2401</w:t>
      </w:r>
      <w:r w:rsidR="005A3E3C">
        <w:rPr>
          <w:color w:val="auto"/>
        </w:rPr>
        <w:t xml:space="preserve"> | Tony Taylor- 251-990-6665</w:t>
      </w:r>
    </w:p>
    <w:p w14:paraId="3C099BAE" w14:textId="4A95FA52" w:rsidR="00435F77" w:rsidRPr="00435F77" w:rsidRDefault="00435F77" w:rsidP="00435F77">
      <w:pPr>
        <w:jc w:val="center"/>
        <w:rPr>
          <w:color w:val="auto"/>
          <w:sz w:val="24"/>
          <w:szCs w:val="24"/>
        </w:rPr>
      </w:pPr>
      <w:r w:rsidRPr="00435F77">
        <w:rPr>
          <w:color w:val="auto"/>
          <w:sz w:val="24"/>
          <w:szCs w:val="24"/>
        </w:rPr>
        <w:t>Objective</w:t>
      </w:r>
    </w:p>
    <w:p w14:paraId="45A3C357" w14:textId="72A2AAA8" w:rsidR="001D649F" w:rsidRDefault="0025306C" w:rsidP="00435F77">
      <w:pPr>
        <w:spacing w:line="240" w:lineRule="auto"/>
        <w:jc w:val="center"/>
        <w:rPr>
          <w:rFonts w:cs="Open Sans"/>
          <w:color w:val="000000" w:themeColor="text1"/>
          <w:shd w:val="clear" w:color="auto" w:fill="FFFFFF"/>
        </w:rPr>
      </w:pPr>
      <w:r w:rsidRPr="00A3324E">
        <w:rPr>
          <w:rFonts w:cs="Open Sans"/>
          <w:color w:val="000000" w:themeColor="text1"/>
          <w:shd w:val="clear" w:color="auto" w:fill="FFFFFF"/>
        </w:rPr>
        <w:t>From the moment I produced “hello world” in the console of my first project, I knew I was hooked into the world of software development.  What started as “Hello World” has become a full-fledged passion that only becomes more exciting.</w:t>
      </w:r>
      <w:r w:rsidR="00133D45" w:rsidRPr="00A3324E">
        <w:rPr>
          <w:rFonts w:cs="Open Sans"/>
          <w:color w:val="000000" w:themeColor="text1"/>
          <w:shd w:val="clear" w:color="auto" w:fill="FFFFFF"/>
        </w:rPr>
        <w:t xml:space="preserve"> Below you will find projects </w:t>
      </w:r>
      <w:r w:rsidR="008A54D0" w:rsidRPr="00A3324E">
        <w:rPr>
          <w:rFonts w:cs="Open Sans"/>
          <w:color w:val="000000" w:themeColor="text1"/>
          <w:shd w:val="clear" w:color="auto" w:fill="FFFFFF"/>
        </w:rPr>
        <w:t xml:space="preserve">that </w:t>
      </w:r>
      <w:r w:rsidR="00133D45" w:rsidRPr="00A3324E">
        <w:rPr>
          <w:rFonts w:cs="Open Sans"/>
          <w:color w:val="000000" w:themeColor="text1"/>
          <w:shd w:val="clear" w:color="auto" w:fill="FFFFFF"/>
        </w:rPr>
        <w:t xml:space="preserve">display my skills </w:t>
      </w:r>
      <w:r w:rsidR="00A5361C" w:rsidRPr="00A3324E">
        <w:rPr>
          <w:rFonts w:cs="Open Sans"/>
          <w:color w:val="000000" w:themeColor="text1"/>
          <w:shd w:val="clear" w:color="auto" w:fill="FFFFFF"/>
        </w:rPr>
        <w:t>in software development and design</w:t>
      </w:r>
    </w:p>
    <w:p w14:paraId="6579E305" w14:textId="3D16AB35" w:rsidR="00435F77" w:rsidRPr="00435F77" w:rsidRDefault="00435F77" w:rsidP="00435F77">
      <w:pPr>
        <w:spacing w:line="240" w:lineRule="auto"/>
        <w:jc w:val="center"/>
        <w:rPr>
          <w:sz w:val="28"/>
          <w:szCs w:val="28"/>
        </w:rPr>
      </w:pPr>
      <w:r w:rsidRPr="00435F77">
        <w:rPr>
          <w:rFonts w:cs="Open Sans"/>
          <w:color w:val="000000" w:themeColor="text1"/>
          <w:sz w:val="28"/>
          <w:szCs w:val="28"/>
          <w:shd w:val="clear" w:color="auto" w:fill="FFFFFF"/>
        </w:rPr>
        <w:t>Experience</w:t>
      </w:r>
    </w:p>
    <w:p w14:paraId="1734A1F3" w14:textId="29B2DC15" w:rsidR="00074943" w:rsidRDefault="00074943" w:rsidP="00074943">
      <w:pPr>
        <w:pStyle w:val="Heading4"/>
        <w:spacing w:line="240" w:lineRule="auto"/>
        <w:jc w:val="center"/>
        <w:rPr>
          <w:color w:val="FF0000"/>
        </w:rPr>
      </w:pPr>
      <w:r>
        <w:rPr>
          <w:color w:val="FF0000"/>
        </w:rPr>
        <w:t>Tool Expo-</w:t>
      </w:r>
      <w:r w:rsidR="006653F9">
        <w:rPr>
          <w:color w:val="FF0000"/>
        </w:rPr>
        <w:t xml:space="preserve"> </w:t>
      </w:r>
      <w:r>
        <w:rPr>
          <w:color w:val="FF0000"/>
        </w:rPr>
        <w:t>Web Developer/Designer</w:t>
      </w:r>
      <w:r>
        <w:rPr>
          <w:color w:val="FF0000"/>
        </w:rPr>
        <w:t xml:space="preserve"> (7/2021- current)</w:t>
      </w:r>
    </w:p>
    <w:p w14:paraId="24AE0DFD" w14:textId="242C0994" w:rsidR="00B05E70" w:rsidRPr="00B05E70" w:rsidRDefault="00B05E70" w:rsidP="00435F77">
      <w:pPr>
        <w:spacing w:after="0" w:line="240" w:lineRule="auto"/>
        <w:rPr>
          <w:rFonts w:eastAsia="Times New Roman" w:cstheme="minorHAnsi"/>
          <w:color w:val="auto"/>
          <w:lang w:eastAsia="en-US"/>
        </w:rPr>
      </w:pPr>
    </w:p>
    <w:p w14:paraId="03209D7F" w14:textId="5540E1E5" w:rsidR="00435F77" w:rsidRDefault="00435F77" w:rsidP="00435F77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auto"/>
          <w:lang w:eastAsia="en-US"/>
        </w:rPr>
      </w:pPr>
      <w:r w:rsidRPr="00435F77">
        <w:rPr>
          <w:rFonts w:eastAsia="Times New Roman" w:cstheme="minorHAnsi"/>
          <w:color w:val="auto"/>
          <w:lang w:eastAsia="en-US"/>
        </w:rPr>
        <w:t>Attracted users to website with professional, user-friendly designs that increased page views and time on page.</w:t>
      </w:r>
    </w:p>
    <w:p w14:paraId="32A8952C" w14:textId="77777777" w:rsidR="00435F77" w:rsidRPr="00435F77" w:rsidRDefault="00435F77" w:rsidP="00435F77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auto"/>
          <w:lang w:eastAsia="en-US"/>
        </w:rPr>
      </w:pPr>
      <w:r w:rsidRPr="00435F77">
        <w:rPr>
          <w:rFonts w:eastAsia="Times New Roman" w:cstheme="minorHAnsi"/>
          <w:color w:val="auto"/>
          <w:lang w:eastAsia="en-US"/>
        </w:rPr>
        <w:t>Verified functioning of pages by testing features after updating code.</w:t>
      </w:r>
    </w:p>
    <w:p w14:paraId="67E2A223" w14:textId="77777777" w:rsidR="00435F77" w:rsidRPr="00435F77" w:rsidRDefault="00435F77" w:rsidP="00435F77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auto"/>
          <w:lang w:eastAsia="en-US"/>
        </w:rPr>
      </w:pPr>
      <w:r w:rsidRPr="00435F77">
        <w:rPr>
          <w:rFonts w:eastAsia="Times New Roman" w:cstheme="minorHAnsi"/>
          <w:color w:val="auto"/>
          <w:lang w:eastAsia="en-US"/>
        </w:rPr>
        <w:t>Managed renewal of domain name registrations.</w:t>
      </w:r>
    </w:p>
    <w:p w14:paraId="4B7C689B" w14:textId="342CB5D3" w:rsidR="00435F77" w:rsidRPr="00435F77" w:rsidRDefault="00435F77" w:rsidP="00435F77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color w:val="auto"/>
        </w:rPr>
      </w:pPr>
      <w:r w:rsidRPr="00B05E70">
        <w:rPr>
          <w:rFonts w:cstheme="minorHAnsi"/>
          <w:color w:val="auto"/>
        </w:rPr>
        <w:t xml:space="preserve">Help maintain and clean up online E-commerce store </w:t>
      </w:r>
    </w:p>
    <w:p w14:paraId="1E249231" w14:textId="37379641" w:rsidR="008A54D0" w:rsidRPr="0088105C" w:rsidRDefault="008A54D0" w:rsidP="00A3324E">
      <w:pPr>
        <w:pStyle w:val="Heading4"/>
        <w:spacing w:line="240" w:lineRule="auto"/>
        <w:jc w:val="center"/>
        <w:rPr>
          <w:color w:val="FF0000"/>
        </w:rPr>
      </w:pPr>
      <w:r w:rsidRPr="0088105C">
        <w:rPr>
          <w:color w:val="FF0000"/>
        </w:rPr>
        <w:t>Portfolio site</w:t>
      </w:r>
    </w:p>
    <w:p w14:paraId="7C091666" w14:textId="363468CA" w:rsidR="008A54D0" w:rsidRPr="0088105C" w:rsidRDefault="0088105C" w:rsidP="00A3324E">
      <w:pPr>
        <w:pStyle w:val="ListParagraph"/>
        <w:numPr>
          <w:ilvl w:val="0"/>
          <w:numId w:val="19"/>
        </w:numPr>
        <w:spacing w:after="0" w:line="240" w:lineRule="auto"/>
        <w:rPr>
          <w:color w:val="auto"/>
        </w:rPr>
      </w:pPr>
      <w:r>
        <w:rPr>
          <w:color w:val="auto"/>
        </w:rPr>
        <w:t>Po</w:t>
      </w:r>
      <w:r w:rsidR="008A54D0" w:rsidRPr="0088105C">
        <w:rPr>
          <w:color w:val="auto"/>
        </w:rPr>
        <w:t>rtfolio Website created using Bootstrap, Html, CSS, and JavaScript</w:t>
      </w:r>
    </w:p>
    <w:p w14:paraId="50DD0334" w14:textId="3E6126B9" w:rsidR="008A54D0" w:rsidRPr="0088105C" w:rsidRDefault="008A54D0" w:rsidP="00A3324E">
      <w:pPr>
        <w:pStyle w:val="ListParagraph"/>
        <w:numPr>
          <w:ilvl w:val="0"/>
          <w:numId w:val="19"/>
        </w:numPr>
        <w:spacing w:after="0" w:line="240" w:lineRule="auto"/>
        <w:rPr>
          <w:color w:val="auto"/>
        </w:rPr>
      </w:pPr>
      <w:r w:rsidRPr="0088105C">
        <w:rPr>
          <w:color w:val="auto"/>
        </w:rPr>
        <w:t>M</w:t>
      </w:r>
      <w:r w:rsidR="005913A6" w:rsidRPr="0088105C">
        <w:rPr>
          <w:color w:val="auto"/>
        </w:rPr>
        <w:t>obile friendly and responsive to all device types</w:t>
      </w:r>
    </w:p>
    <w:p w14:paraId="03AD3487" w14:textId="301769E4" w:rsidR="008A54D0" w:rsidRPr="0088105C" w:rsidRDefault="008A54D0" w:rsidP="00A3324E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color w:val="auto"/>
          <w:u w:val="none"/>
        </w:rPr>
      </w:pPr>
      <w:r w:rsidRPr="0088105C">
        <w:rPr>
          <w:color w:val="auto"/>
        </w:rPr>
        <w:t xml:space="preserve">Live Site- </w:t>
      </w:r>
      <w:hyperlink r:id="rId10" w:history="1">
        <w:r w:rsidRPr="0088105C">
          <w:rPr>
            <w:rStyle w:val="Hyperlink"/>
            <w:color w:val="auto"/>
          </w:rPr>
          <w:t>https://damell01.github.io/portfoliowebsite/</w:t>
        </w:r>
      </w:hyperlink>
    </w:p>
    <w:p w14:paraId="0D460BC6" w14:textId="0E078C65" w:rsidR="005913A6" w:rsidRDefault="005913A6" w:rsidP="00A3324E">
      <w:pPr>
        <w:spacing w:after="0" w:line="240" w:lineRule="auto"/>
        <w:jc w:val="center"/>
      </w:pPr>
    </w:p>
    <w:p w14:paraId="63129F61" w14:textId="1773E5B0" w:rsidR="005913A6" w:rsidRPr="0088105C" w:rsidRDefault="005913A6" w:rsidP="00A3324E">
      <w:pPr>
        <w:pStyle w:val="Heading4"/>
        <w:tabs>
          <w:tab w:val="left" w:pos="4333"/>
        </w:tabs>
        <w:spacing w:line="240" w:lineRule="auto"/>
        <w:jc w:val="center"/>
        <w:rPr>
          <w:color w:val="FF0000"/>
        </w:rPr>
      </w:pPr>
      <w:r w:rsidRPr="0088105C">
        <w:rPr>
          <w:color w:val="FF0000"/>
        </w:rPr>
        <w:t>Bcea Website</w:t>
      </w:r>
    </w:p>
    <w:p w14:paraId="5C79434C" w14:textId="5246BC52" w:rsidR="005913A6" w:rsidRPr="0088105C" w:rsidRDefault="005913A6" w:rsidP="00A3324E">
      <w:pPr>
        <w:pStyle w:val="Heading4"/>
        <w:numPr>
          <w:ilvl w:val="0"/>
          <w:numId w:val="17"/>
        </w:numPr>
        <w:tabs>
          <w:tab w:val="left" w:pos="4333"/>
        </w:tabs>
        <w:spacing w:line="240" w:lineRule="auto"/>
        <w:rPr>
          <w:color w:val="auto"/>
        </w:rPr>
      </w:pPr>
      <w:r w:rsidRPr="0088105C">
        <w:rPr>
          <w:color w:val="auto"/>
        </w:rPr>
        <w:t xml:space="preserve">Website created for a local based client </w:t>
      </w:r>
      <w:r w:rsidR="00D2402F" w:rsidRPr="0088105C">
        <w:rPr>
          <w:color w:val="auto"/>
        </w:rPr>
        <w:t xml:space="preserve">using a content management </w:t>
      </w:r>
      <w:r w:rsidR="007B52C3" w:rsidRPr="0088105C">
        <w:rPr>
          <w:color w:val="auto"/>
        </w:rPr>
        <w:t>system (</w:t>
      </w:r>
      <w:proofErr w:type="spellStart"/>
      <w:r w:rsidR="00D2402F" w:rsidRPr="0088105C">
        <w:rPr>
          <w:color w:val="auto"/>
        </w:rPr>
        <w:t>Wix</w:t>
      </w:r>
      <w:proofErr w:type="spellEnd"/>
      <w:r w:rsidR="00D2402F" w:rsidRPr="0088105C">
        <w:rPr>
          <w:color w:val="auto"/>
        </w:rPr>
        <w:t>)</w:t>
      </w:r>
    </w:p>
    <w:p w14:paraId="5906595D" w14:textId="2B82D94F" w:rsidR="00E15A2C" w:rsidRPr="0088105C" w:rsidRDefault="00D2402F" w:rsidP="00A3324E">
      <w:pPr>
        <w:pStyle w:val="ListParagraph"/>
        <w:numPr>
          <w:ilvl w:val="0"/>
          <w:numId w:val="17"/>
        </w:numPr>
        <w:spacing w:line="240" w:lineRule="auto"/>
        <w:rPr>
          <w:color w:val="auto"/>
        </w:rPr>
      </w:pPr>
      <w:r w:rsidRPr="0088105C">
        <w:rPr>
          <w:color w:val="auto"/>
        </w:rPr>
        <w:t xml:space="preserve">Includes custom </w:t>
      </w:r>
      <w:r w:rsidR="00462F21">
        <w:rPr>
          <w:color w:val="auto"/>
        </w:rPr>
        <w:t>H</w:t>
      </w:r>
      <w:r w:rsidRPr="0088105C">
        <w:rPr>
          <w:color w:val="auto"/>
        </w:rPr>
        <w:t xml:space="preserve">tml and </w:t>
      </w:r>
      <w:r w:rsidR="007B52C3" w:rsidRPr="0088105C">
        <w:rPr>
          <w:color w:val="auto"/>
        </w:rPr>
        <w:t>CSS</w:t>
      </w:r>
      <w:r w:rsidRPr="0088105C">
        <w:rPr>
          <w:color w:val="auto"/>
        </w:rPr>
        <w:t xml:space="preserve"> for google maps and forms</w:t>
      </w:r>
    </w:p>
    <w:p w14:paraId="3317AC80" w14:textId="5E516F28" w:rsidR="005913A6" w:rsidRPr="00462F21" w:rsidRDefault="005913A6" w:rsidP="00A3324E">
      <w:pPr>
        <w:pStyle w:val="ListParagraph"/>
        <w:numPr>
          <w:ilvl w:val="0"/>
          <w:numId w:val="17"/>
        </w:numPr>
        <w:spacing w:line="240" w:lineRule="auto"/>
        <w:rPr>
          <w:rStyle w:val="Hyperlink"/>
          <w:color w:val="auto"/>
          <w:u w:val="none"/>
        </w:rPr>
      </w:pPr>
      <w:r w:rsidRPr="0088105C">
        <w:rPr>
          <w:color w:val="auto"/>
        </w:rPr>
        <w:t xml:space="preserve">Live site-  </w:t>
      </w:r>
      <w:hyperlink r:id="rId11" w:history="1">
        <w:proofErr w:type="spellStart"/>
        <w:r w:rsidRPr="0088105C">
          <w:rPr>
            <w:rStyle w:val="Hyperlink"/>
            <w:color w:val="auto"/>
          </w:rPr>
          <w:t>Bcea.online</w:t>
        </w:r>
        <w:proofErr w:type="spellEnd"/>
      </w:hyperlink>
    </w:p>
    <w:p w14:paraId="7522467E" w14:textId="1C7C87B6" w:rsidR="00462F21" w:rsidRPr="00462F21" w:rsidRDefault="00462F21" w:rsidP="00A3324E">
      <w:pPr>
        <w:pStyle w:val="Heading4"/>
        <w:spacing w:line="240" w:lineRule="auto"/>
        <w:rPr>
          <w:rStyle w:val="Hyperlink"/>
          <w:color w:val="FF0000"/>
          <w:u w:val="none"/>
        </w:rPr>
      </w:pPr>
      <w:r>
        <w:t xml:space="preserve">                                                             </w:t>
      </w:r>
      <w:r w:rsidRPr="00462F21">
        <w:rPr>
          <w:color w:val="FF0000"/>
        </w:rPr>
        <w:t xml:space="preserve">   </w:t>
      </w:r>
      <w:r w:rsidR="00850906">
        <w:rPr>
          <w:color w:val="FF0000"/>
        </w:rPr>
        <w:t xml:space="preserve"> </w:t>
      </w:r>
      <w:r w:rsidRPr="00462F21">
        <w:rPr>
          <w:color w:val="FF0000"/>
        </w:rPr>
        <w:t xml:space="preserve"> Chatroom</w:t>
      </w:r>
    </w:p>
    <w:p w14:paraId="50E5D4CC" w14:textId="1BBF9CB4" w:rsidR="00462F21" w:rsidRPr="00462F21" w:rsidRDefault="00462F21" w:rsidP="00A3324E">
      <w:pPr>
        <w:pStyle w:val="ListParagraph"/>
        <w:numPr>
          <w:ilvl w:val="0"/>
          <w:numId w:val="22"/>
        </w:numPr>
        <w:spacing w:after="0" w:line="240" w:lineRule="auto"/>
        <w:rPr>
          <w:rFonts w:cs="Segoe UI"/>
          <w:color w:val="auto"/>
        </w:rPr>
      </w:pPr>
      <w:r w:rsidRPr="00462F21">
        <w:rPr>
          <w:rFonts w:cs="Segoe UI"/>
          <w:color w:val="auto"/>
        </w:rPr>
        <w:t xml:space="preserve">Web-based </w:t>
      </w:r>
      <w:r>
        <w:rPr>
          <w:rFonts w:cs="Segoe UI"/>
          <w:color w:val="auto"/>
        </w:rPr>
        <w:t>Full-Stack</w:t>
      </w:r>
      <w:r w:rsidRPr="00462F21">
        <w:rPr>
          <w:rFonts w:cs="Segoe UI"/>
          <w:color w:val="auto"/>
        </w:rPr>
        <w:t xml:space="preserve"> chat app</w:t>
      </w:r>
      <w:r>
        <w:rPr>
          <w:rFonts w:cs="Segoe UI"/>
          <w:color w:val="auto"/>
        </w:rPr>
        <w:t>lication</w:t>
      </w:r>
      <w:r w:rsidRPr="00462F21">
        <w:rPr>
          <w:rFonts w:cs="Segoe UI"/>
          <w:color w:val="auto"/>
        </w:rPr>
        <w:t xml:space="preserve"> that displays when user joins or leaves conversation.</w:t>
      </w:r>
    </w:p>
    <w:p w14:paraId="1C217712" w14:textId="20EB5A24" w:rsidR="00462F21" w:rsidRDefault="00462F21" w:rsidP="00A3324E">
      <w:pPr>
        <w:pStyle w:val="ListParagraph"/>
        <w:numPr>
          <w:ilvl w:val="0"/>
          <w:numId w:val="22"/>
        </w:numPr>
        <w:spacing w:after="0" w:line="240" w:lineRule="auto"/>
        <w:rPr>
          <w:rFonts w:cs="Segoe UI"/>
          <w:color w:val="auto"/>
        </w:rPr>
      </w:pPr>
      <w:r>
        <w:rPr>
          <w:rFonts w:cs="Segoe UI"/>
          <w:color w:val="auto"/>
        </w:rPr>
        <w:t>Built</w:t>
      </w:r>
      <w:r w:rsidRPr="00462F21">
        <w:rPr>
          <w:rFonts w:cs="Segoe UI"/>
          <w:color w:val="auto"/>
        </w:rPr>
        <w:t xml:space="preserve"> using Html, CSS, Node.js, Express, and </w:t>
      </w:r>
      <w:proofErr w:type="spellStart"/>
      <w:r w:rsidRPr="00462F21">
        <w:rPr>
          <w:rFonts w:cs="Segoe UI"/>
          <w:color w:val="auto"/>
        </w:rPr>
        <w:t>Socket.</w:t>
      </w:r>
      <w:r>
        <w:rPr>
          <w:rFonts w:cs="Segoe UI"/>
          <w:color w:val="auto"/>
        </w:rPr>
        <w:t>I</w:t>
      </w:r>
      <w:r w:rsidRPr="00462F21">
        <w:rPr>
          <w:rFonts w:cs="Segoe UI"/>
          <w:color w:val="auto"/>
        </w:rPr>
        <w:t>o</w:t>
      </w:r>
      <w:proofErr w:type="spellEnd"/>
    </w:p>
    <w:p w14:paraId="7FEDEC1E" w14:textId="460B505D" w:rsidR="00462F21" w:rsidRPr="00462F21" w:rsidRDefault="00462F21" w:rsidP="00A3324E">
      <w:pPr>
        <w:pStyle w:val="ListParagraph"/>
        <w:numPr>
          <w:ilvl w:val="0"/>
          <w:numId w:val="22"/>
        </w:numPr>
        <w:spacing w:after="0" w:line="240" w:lineRule="auto"/>
        <w:rPr>
          <w:rFonts w:cs="Segoe UI"/>
          <w:color w:val="auto"/>
        </w:rPr>
      </w:pPr>
      <w:r>
        <w:rPr>
          <w:rFonts w:cs="Segoe UI"/>
          <w:color w:val="auto"/>
        </w:rPr>
        <w:t>Uses web sockets to display messages in real time with other users</w:t>
      </w:r>
    </w:p>
    <w:p w14:paraId="38AEC2B9" w14:textId="47CA1EAD" w:rsidR="0088105C" w:rsidRPr="00A3324E" w:rsidRDefault="00462F21" w:rsidP="00A3324E">
      <w:pPr>
        <w:pStyle w:val="ListParagraph"/>
        <w:numPr>
          <w:ilvl w:val="0"/>
          <w:numId w:val="22"/>
        </w:numPr>
        <w:spacing w:after="0" w:line="240" w:lineRule="auto"/>
        <w:rPr>
          <w:rStyle w:val="Hyperlink"/>
          <w:rFonts w:cs="Segoe UI"/>
          <w:color w:val="auto"/>
          <w:u w:val="none"/>
        </w:rPr>
      </w:pPr>
      <w:r w:rsidRPr="00462F21">
        <w:rPr>
          <w:rFonts w:cs="Segoe UI"/>
          <w:color w:val="auto"/>
        </w:rPr>
        <w:t>Live version</w:t>
      </w:r>
      <w:hyperlink r:id="rId12" w:history="1">
        <w:r w:rsidRPr="00462F21">
          <w:rPr>
            <w:rStyle w:val="Hyperlink"/>
            <w:rFonts w:cs="Segoe UI"/>
            <w:color w:val="auto"/>
          </w:rPr>
          <w:t>- https://github.com/damell01/Chatroom-App</w:t>
        </w:r>
      </w:hyperlink>
    </w:p>
    <w:sdt>
      <w:sdtPr>
        <w:id w:val="720946933"/>
        <w:placeholder>
          <w:docPart w:val="8F8D862BB865EC49987DFB9425EF21CC"/>
        </w:placeholder>
        <w:temporary/>
        <w:showingPlcHdr/>
        <w15:appearance w15:val="hidden"/>
      </w:sdtPr>
      <w:sdtEndPr/>
      <w:sdtContent>
        <w:p w14:paraId="57CBE1E5" w14:textId="77777777" w:rsidR="001D649F" w:rsidRDefault="002451F1" w:rsidP="00A3324E">
          <w:pPr>
            <w:pStyle w:val="Heading1"/>
            <w:jc w:val="center"/>
          </w:pPr>
          <w:r>
            <w:t>Education</w:t>
          </w:r>
        </w:p>
      </w:sdtContent>
    </w:sdt>
    <w:p w14:paraId="034E87AA" w14:textId="10763001" w:rsidR="0025306C" w:rsidRPr="008B51CE" w:rsidRDefault="0025306C" w:rsidP="00A3324E">
      <w:pPr>
        <w:pStyle w:val="ListParagraph"/>
        <w:numPr>
          <w:ilvl w:val="0"/>
          <w:numId w:val="20"/>
        </w:numPr>
        <w:spacing w:after="0" w:line="240" w:lineRule="auto"/>
        <w:rPr>
          <w:color w:val="auto"/>
        </w:rPr>
      </w:pPr>
      <w:r w:rsidRPr="008B51CE">
        <w:rPr>
          <w:color w:val="auto"/>
        </w:rPr>
        <w:t xml:space="preserve">University of South Alabama: Information </w:t>
      </w:r>
      <w:r w:rsidR="00133D45" w:rsidRPr="008B51CE">
        <w:rPr>
          <w:color w:val="auto"/>
        </w:rPr>
        <w:t>Technology (</w:t>
      </w:r>
      <w:r w:rsidRPr="008B51CE">
        <w:rPr>
          <w:color w:val="auto"/>
        </w:rPr>
        <w:t>Web Focus)</w:t>
      </w:r>
    </w:p>
    <w:p w14:paraId="3337A9CA" w14:textId="77777777" w:rsidR="0025306C" w:rsidRPr="008B51CE" w:rsidRDefault="0025306C" w:rsidP="00A3324E">
      <w:pPr>
        <w:pStyle w:val="ListParagraph"/>
        <w:numPr>
          <w:ilvl w:val="0"/>
          <w:numId w:val="20"/>
        </w:numPr>
        <w:spacing w:after="0" w:line="240" w:lineRule="auto"/>
        <w:rPr>
          <w:color w:val="auto"/>
        </w:rPr>
      </w:pPr>
      <w:r w:rsidRPr="008B51CE">
        <w:rPr>
          <w:color w:val="auto"/>
        </w:rPr>
        <w:t>The Odin Project: A full-stack JavaScript curriculum that teaches basic-advanced HTML, CSS, and. JavaScript with project-based learning.</w:t>
      </w:r>
    </w:p>
    <w:p w14:paraId="663581AC" w14:textId="06F95921" w:rsidR="0025306C" w:rsidRPr="008B51CE" w:rsidRDefault="0025306C" w:rsidP="00A3324E">
      <w:pPr>
        <w:pStyle w:val="ListParagraph"/>
        <w:numPr>
          <w:ilvl w:val="0"/>
          <w:numId w:val="20"/>
        </w:numPr>
        <w:spacing w:after="0" w:line="240" w:lineRule="auto"/>
        <w:rPr>
          <w:color w:val="auto"/>
        </w:rPr>
      </w:pPr>
      <w:r w:rsidRPr="008B51CE">
        <w:rPr>
          <w:color w:val="auto"/>
        </w:rPr>
        <w:lastRenderedPageBreak/>
        <w:t>Udacity Web Development Nanodegree: An online course that covers UX/UI design and JavaScript</w:t>
      </w:r>
    </w:p>
    <w:p w14:paraId="43A5FFB5" w14:textId="3394CD8B" w:rsidR="001D649F" w:rsidRPr="00E15A2C" w:rsidRDefault="001D649F" w:rsidP="00A3324E">
      <w:pPr>
        <w:spacing w:line="240" w:lineRule="auto"/>
        <w:jc w:val="center"/>
        <w:rPr>
          <w:color w:val="FF0000"/>
        </w:rPr>
      </w:pPr>
    </w:p>
    <w:p w14:paraId="767C03D4" w14:textId="5D450D88" w:rsidR="001D649F" w:rsidRDefault="001D649F" w:rsidP="00850906">
      <w:pPr>
        <w:pStyle w:val="ListBullet"/>
        <w:numPr>
          <w:ilvl w:val="0"/>
          <w:numId w:val="0"/>
        </w:numPr>
        <w:spacing w:line="240" w:lineRule="auto"/>
      </w:pPr>
    </w:p>
    <w:sectPr w:rsidR="001D649F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FF27" w14:textId="77777777" w:rsidR="00BF2C5C" w:rsidRDefault="00BF2C5C">
      <w:r>
        <w:separator/>
      </w:r>
    </w:p>
  </w:endnote>
  <w:endnote w:type="continuationSeparator" w:id="0">
    <w:p w14:paraId="34FF42C3" w14:textId="77777777" w:rsidR="00BF2C5C" w:rsidRDefault="00BF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2E02" w14:textId="77777777" w:rsidR="001D649F" w:rsidRDefault="002451F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E7475" w14:textId="77777777" w:rsidR="00BF2C5C" w:rsidRDefault="00BF2C5C">
      <w:r>
        <w:separator/>
      </w:r>
    </w:p>
  </w:footnote>
  <w:footnote w:type="continuationSeparator" w:id="0">
    <w:p w14:paraId="68C6C023" w14:textId="77777777" w:rsidR="00BF2C5C" w:rsidRDefault="00BF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84C5" w14:textId="77777777" w:rsidR="001D649F" w:rsidRDefault="002451F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3983675" wp14:editId="516DD19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DF3105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6AE7" w14:textId="77777777" w:rsidR="001D649F" w:rsidRDefault="002451F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0E5256" wp14:editId="2979AE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1C7EDE" w14:textId="77777777" w:rsidR="001D649F" w:rsidRDefault="001D649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D0E525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C1C7EDE" w14:textId="77777777" w:rsidR="001D649F" w:rsidRDefault="001D649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387865"/>
    <w:multiLevelType w:val="hybridMultilevel"/>
    <w:tmpl w:val="FA2A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483352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14637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03B02"/>
    <w:multiLevelType w:val="hybridMultilevel"/>
    <w:tmpl w:val="F928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61551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3590E"/>
    <w:multiLevelType w:val="multilevel"/>
    <w:tmpl w:val="5C4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B077F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F24BF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760B8"/>
    <w:multiLevelType w:val="hybridMultilevel"/>
    <w:tmpl w:val="53D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3BF7"/>
    <w:multiLevelType w:val="hybridMultilevel"/>
    <w:tmpl w:val="6A722604"/>
    <w:lvl w:ilvl="0" w:tplc="36E42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031AA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D1145"/>
    <w:multiLevelType w:val="multilevel"/>
    <w:tmpl w:val="420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263692">
    <w:abstractNumId w:val="9"/>
  </w:num>
  <w:num w:numId="2" w16cid:durableId="1238593959">
    <w:abstractNumId w:val="17"/>
  </w:num>
  <w:num w:numId="3" w16cid:durableId="832375733">
    <w:abstractNumId w:val="11"/>
  </w:num>
  <w:num w:numId="4" w16cid:durableId="1178933120">
    <w:abstractNumId w:val="7"/>
  </w:num>
  <w:num w:numId="5" w16cid:durableId="840196977">
    <w:abstractNumId w:val="6"/>
  </w:num>
  <w:num w:numId="6" w16cid:durableId="454757426">
    <w:abstractNumId w:val="5"/>
  </w:num>
  <w:num w:numId="7" w16cid:durableId="1516653173">
    <w:abstractNumId w:val="4"/>
  </w:num>
  <w:num w:numId="8" w16cid:durableId="70352540">
    <w:abstractNumId w:val="8"/>
  </w:num>
  <w:num w:numId="9" w16cid:durableId="1600521902">
    <w:abstractNumId w:val="3"/>
  </w:num>
  <w:num w:numId="10" w16cid:durableId="1283926181">
    <w:abstractNumId w:val="2"/>
  </w:num>
  <w:num w:numId="11" w16cid:durableId="1276517609">
    <w:abstractNumId w:val="1"/>
  </w:num>
  <w:num w:numId="12" w16cid:durableId="848905560">
    <w:abstractNumId w:val="0"/>
  </w:num>
  <w:num w:numId="13" w16cid:durableId="1673991295">
    <w:abstractNumId w:val="22"/>
  </w:num>
  <w:num w:numId="14" w16cid:durableId="1082795141">
    <w:abstractNumId w:val="10"/>
  </w:num>
  <w:num w:numId="15" w16cid:durableId="743261180">
    <w:abstractNumId w:val="21"/>
  </w:num>
  <w:num w:numId="16" w16cid:durableId="1872642410">
    <w:abstractNumId w:val="15"/>
  </w:num>
  <w:num w:numId="17" w16cid:durableId="1536429698">
    <w:abstractNumId w:val="18"/>
  </w:num>
  <w:num w:numId="18" w16cid:durableId="86508422">
    <w:abstractNumId w:val="23"/>
  </w:num>
  <w:num w:numId="19" w16cid:durableId="194925949">
    <w:abstractNumId w:val="19"/>
  </w:num>
  <w:num w:numId="20" w16cid:durableId="1566338481">
    <w:abstractNumId w:val="24"/>
  </w:num>
  <w:num w:numId="21" w16cid:durableId="803742251">
    <w:abstractNumId w:val="16"/>
  </w:num>
  <w:num w:numId="22" w16cid:durableId="64375079">
    <w:abstractNumId w:val="12"/>
  </w:num>
  <w:num w:numId="23" w16cid:durableId="1093286782">
    <w:abstractNumId w:val="13"/>
  </w:num>
  <w:num w:numId="24" w16cid:durableId="717703173">
    <w:abstractNumId w:val="14"/>
  </w:num>
  <w:num w:numId="25" w16cid:durableId="6247712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6C"/>
    <w:rsid w:val="00074943"/>
    <w:rsid w:val="00133D45"/>
    <w:rsid w:val="001D649F"/>
    <w:rsid w:val="002451F1"/>
    <w:rsid w:val="0025306C"/>
    <w:rsid w:val="0035615D"/>
    <w:rsid w:val="00435F77"/>
    <w:rsid w:val="00462F21"/>
    <w:rsid w:val="004E28CB"/>
    <w:rsid w:val="005913A6"/>
    <w:rsid w:val="005A3E3C"/>
    <w:rsid w:val="006624B3"/>
    <w:rsid w:val="006653F9"/>
    <w:rsid w:val="007B52C3"/>
    <w:rsid w:val="00850906"/>
    <w:rsid w:val="00867D20"/>
    <w:rsid w:val="0088105C"/>
    <w:rsid w:val="008A54D0"/>
    <w:rsid w:val="008B51CE"/>
    <w:rsid w:val="009A50C6"/>
    <w:rsid w:val="00A3324E"/>
    <w:rsid w:val="00A5361C"/>
    <w:rsid w:val="00B05E70"/>
    <w:rsid w:val="00B97DDB"/>
    <w:rsid w:val="00BF2C5C"/>
    <w:rsid w:val="00D2402F"/>
    <w:rsid w:val="00E15A2C"/>
    <w:rsid w:val="00EE6D6F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CB3FA"/>
  <w15:chartTrackingRefBased/>
  <w15:docId w15:val="{27AB386D-1B30-CD4F-891B-D90D2B9B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5306C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02F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Damellbell01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db/Downloads/-%20https:/github.com/damell01/Chatroom-App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db/Downloads/BCEA.ONL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amell01.github.io/portfolio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mell01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b/Library/Containers/com.microsoft.Word/Data/Library/Application%20Support/Microsoft/Office/16.0/DTS/en-US%7bFF4B2A44-088A-0947-9E39-3F4E62DF7CA4%7d/%7b80DBF43E-7658-7649-8DEF-A7663308CAE2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8D862BB865EC49987DFB9425E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F8D4-3249-6146-9A42-A2D90759F986}"/>
      </w:docPartPr>
      <w:docPartBody>
        <w:p w:rsidR="00B14CCB" w:rsidRDefault="005A3D57">
          <w:pPr>
            <w:pStyle w:val="8F8D862BB865EC49987DFB9425EF21C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019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57"/>
    <w:rsid w:val="005A3D57"/>
    <w:rsid w:val="0091325B"/>
    <w:rsid w:val="00B1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E07B8B14F5834B8FF8786F10AA35A6">
    <w:name w:val="B9E07B8B14F5834B8FF8786F10AA35A6"/>
    <w:rsid w:val="00B14CCB"/>
  </w:style>
  <w:style w:type="paragraph" w:customStyle="1" w:styleId="BEB85693F0AFE84A85117541BF990500">
    <w:name w:val="BEB85693F0AFE84A85117541BF990500"/>
  </w:style>
  <w:style w:type="paragraph" w:customStyle="1" w:styleId="65DC8B7F8954964C9194C5826B69B33C">
    <w:name w:val="65DC8B7F8954964C9194C5826B69B33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F8D862BB865EC49987DFB9425EF21CC">
    <w:name w:val="8F8D862BB865EC49987DFB9425EF2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91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Damell  Bell</dc:creator>
  <cp:keywords/>
  <dc:description/>
  <cp:lastModifiedBy>Damell  Bell</cp:lastModifiedBy>
  <cp:revision>6</cp:revision>
  <dcterms:created xsi:type="dcterms:W3CDTF">2022-05-02T18:26:00Z</dcterms:created>
  <dcterms:modified xsi:type="dcterms:W3CDTF">2022-05-10T19:21:00Z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